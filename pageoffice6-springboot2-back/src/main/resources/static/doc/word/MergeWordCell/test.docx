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0BDE" w:rsidRDefault="00645025" w:rsidP="00277EE6">
      <w:pPr>
        <w:ind w:firstLine="420"/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277EE6">
        <w:rPr>
          <w:rFonts w:hint="eastAsia"/>
          <w:sz w:val="44"/>
          <w:szCs w:val="44"/>
        </w:rPr>
        <w:t>某公司第一季度销售情况表</w:t>
      </w:r>
    </w:p>
    <w:p w:rsidR="00277EE6" w:rsidRPr="00277EE6" w:rsidRDefault="00277EE6" w:rsidP="00277EE6">
      <w:pPr>
        <w:ind w:firstLine="420"/>
        <w:jc w:val="center"/>
        <w:rPr>
          <w:rFonts w:hint="eastAsia"/>
          <w:sz w:val="44"/>
          <w:szCs w:val="44"/>
        </w:rPr>
      </w:pPr>
      <w:bookmarkStart w:id="1" w:name="PO_table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5025" w:rsidTr="00DE12E9">
        <w:tc>
          <w:tcPr>
            <w:tcW w:w="2130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645025" w:rsidRP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</w:tr>
      <w:tr w:rsidR="00645025" w:rsidTr="00DE12E9">
        <w:tc>
          <w:tcPr>
            <w:tcW w:w="2130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:rsidR="00645025" w:rsidRPr="00AC499D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  <w:tc>
          <w:tcPr>
            <w:tcW w:w="2131" w:type="dxa"/>
            <w:shd w:val="clear" w:color="auto" w:fill="auto"/>
          </w:tcPr>
          <w:p w:rsidR="00645025" w:rsidRPr="00AC499D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  <w:tc>
          <w:tcPr>
            <w:tcW w:w="2131" w:type="dxa"/>
            <w:shd w:val="clear" w:color="auto" w:fill="auto"/>
          </w:tcPr>
          <w:p w:rsidR="00645025" w:rsidRPr="00AC499D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</w:tr>
      <w:tr w:rsidR="00645025" w:rsidTr="00DE12E9">
        <w:tc>
          <w:tcPr>
            <w:tcW w:w="2130" w:type="dxa"/>
            <w:shd w:val="clear" w:color="auto" w:fill="auto"/>
          </w:tcPr>
          <w:p w:rsidR="00645025" w:rsidRPr="00DE12E9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  <w:tc>
          <w:tcPr>
            <w:tcW w:w="2130" w:type="dxa"/>
            <w:shd w:val="clear" w:color="auto" w:fill="auto"/>
          </w:tcPr>
          <w:p w:rsidR="00645025" w:rsidRP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</w:tr>
      <w:tr w:rsidR="00645025" w:rsidTr="00DE12E9">
        <w:tc>
          <w:tcPr>
            <w:tcW w:w="2130" w:type="dxa"/>
            <w:shd w:val="clear" w:color="auto" w:fill="auto"/>
          </w:tcPr>
          <w:p w:rsidR="00645025" w:rsidRPr="00DE12E9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  <w:tc>
          <w:tcPr>
            <w:tcW w:w="2130" w:type="dxa"/>
            <w:shd w:val="clear" w:color="auto" w:fill="auto"/>
          </w:tcPr>
          <w:p w:rsidR="00645025" w:rsidRP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</w:tr>
      <w:tr w:rsidR="00645025" w:rsidTr="00DE12E9">
        <w:tc>
          <w:tcPr>
            <w:tcW w:w="2130" w:type="dxa"/>
            <w:shd w:val="clear" w:color="auto" w:fill="auto"/>
          </w:tcPr>
          <w:p w:rsidR="00645025" w:rsidRPr="00DE12E9" w:rsidRDefault="00D36868" w:rsidP="00DE12E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XXXX</w:t>
            </w:r>
          </w:p>
        </w:tc>
        <w:tc>
          <w:tcPr>
            <w:tcW w:w="2130" w:type="dxa"/>
            <w:shd w:val="clear" w:color="auto" w:fill="auto"/>
          </w:tcPr>
          <w:p w:rsidR="00645025" w:rsidRP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645025" w:rsidRDefault="00645025" w:rsidP="00DE12E9">
            <w:pPr>
              <w:rPr>
                <w:rFonts w:hint="eastAsia"/>
              </w:rPr>
            </w:pPr>
          </w:p>
        </w:tc>
      </w:tr>
    </w:tbl>
    <w:p w:rsidR="00645025" w:rsidRDefault="00645025">
      <w:pPr>
        <w:ind w:firstLine="420"/>
        <w:rPr>
          <w:rFonts w:hint="eastAsia"/>
        </w:rPr>
      </w:pPr>
    </w:p>
    <w:bookmarkEnd w:id="1"/>
    <w:p w:rsidR="00610BDE" w:rsidRDefault="00610BDE">
      <w:pPr>
        <w:rPr>
          <w:rFonts w:hint="eastAsia"/>
        </w:rPr>
      </w:pPr>
    </w:p>
    <w:p w:rsidR="00610BDE" w:rsidRDefault="00610BDE">
      <w:pPr>
        <w:rPr>
          <w:rFonts w:hint="eastAsia"/>
        </w:rPr>
      </w:pPr>
    </w:p>
    <w:sectPr w:rsidR="00610B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AA" w:rsidRDefault="00B979AA" w:rsidP="00D36868">
      <w:r>
        <w:separator/>
      </w:r>
    </w:p>
  </w:endnote>
  <w:endnote w:type="continuationSeparator" w:id="0">
    <w:p w:rsidR="00B979AA" w:rsidRDefault="00B979AA" w:rsidP="00D3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AA" w:rsidRDefault="00B979AA" w:rsidP="00D36868">
      <w:r>
        <w:separator/>
      </w:r>
    </w:p>
  </w:footnote>
  <w:footnote w:type="continuationSeparator" w:id="0">
    <w:p w:rsidR="00B979AA" w:rsidRDefault="00B979AA" w:rsidP="00D36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2C9"/>
    <w:rsid w:val="001F43FA"/>
    <w:rsid w:val="00231542"/>
    <w:rsid w:val="00277EE6"/>
    <w:rsid w:val="003C5A03"/>
    <w:rsid w:val="004F1D0E"/>
    <w:rsid w:val="00586269"/>
    <w:rsid w:val="00610BDE"/>
    <w:rsid w:val="00645025"/>
    <w:rsid w:val="0077593B"/>
    <w:rsid w:val="007F6E3A"/>
    <w:rsid w:val="00881299"/>
    <w:rsid w:val="00891317"/>
    <w:rsid w:val="008E1216"/>
    <w:rsid w:val="00902440"/>
    <w:rsid w:val="009C11C9"/>
    <w:rsid w:val="00A054B5"/>
    <w:rsid w:val="00AC499D"/>
    <w:rsid w:val="00B878FB"/>
    <w:rsid w:val="00B979AA"/>
    <w:rsid w:val="00D36868"/>
    <w:rsid w:val="00DE12E9"/>
    <w:rsid w:val="00DF370B"/>
    <w:rsid w:val="00D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D9983-3B1A-4418-BB5E-AD349784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9C1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9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北京卓正志远软件公司简介</dc:title>
  <dc:subject/>
  <dc:creator>Kang</dc:creator>
  <cp:keywords/>
  <dc:description/>
  <cp:lastModifiedBy>张三</cp:lastModifiedBy>
  <cp:revision>2</cp:revision>
  <cp:lastPrinted>1899-12-30T00:00:00Z</cp:lastPrinted>
  <dcterms:created xsi:type="dcterms:W3CDTF">2023-06-09T05:53:00Z</dcterms:created>
  <dcterms:modified xsi:type="dcterms:W3CDTF">2023-06-09T05:53:00Z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