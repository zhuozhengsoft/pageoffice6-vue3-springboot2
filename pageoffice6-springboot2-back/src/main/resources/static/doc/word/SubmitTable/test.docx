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74" w:rsidRPr="002E7C53" w:rsidRDefault="00793674" w:rsidP="00BD58C9">
      <w:pPr>
        <w:jc w:val="center"/>
        <w:rPr>
          <w:rFonts w:eastAsia="方正姚体" w:hint="eastAsia"/>
          <w:bCs/>
          <w:color w:val="FF0000"/>
          <w:sz w:val="44"/>
          <w:szCs w:val="44"/>
        </w:rPr>
      </w:pPr>
      <w:bookmarkStart w:id="0" w:name="_GoBack"/>
      <w:bookmarkEnd w:id="0"/>
      <w:r w:rsidRPr="002E7C53">
        <w:rPr>
          <w:rFonts w:eastAsia="方正姚体" w:hint="eastAsia"/>
          <w:bCs/>
          <w:color w:val="FF0000"/>
          <w:sz w:val="44"/>
          <w:szCs w:val="44"/>
        </w:rPr>
        <w:t>第二季度产量报表</w:t>
      </w:r>
    </w:p>
    <w:p w:rsidR="00A648DF" w:rsidRDefault="00807CCE" w:rsidP="009864E6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9864E6">
        <w:rPr>
          <w:rFonts w:ascii="仿宋_GB2312" w:eastAsia="仿宋_GB2312" w:hint="eastAsia"/>
          <w:sz w:val="28"/>
          <w:szCs w:val="28"/>
        </w:rPr>
        <w:t>本季度A、B两个部门的常量表如下：</w:t>
      </w:r>
    </w:p>
    <w:p w:rsidR="00D9141B" w:rsidRDefault="00D9141B" w:rsidP="009864E6">
      <w:pPr>
        <w:rPr>
          <w:rFonts w:ascii="仿宋_GB2312" w:eastAsia="仿宋_GB2312" w:hint="eastAsia"/>
          <w:sz w:val="28"/>
          <w:szCs w:val="28"/>
        </w:rPr>
      </w:pPr>
      <w:bookmarkStart w:id="1" w:name="PO_table"/>
    </w:p>
    <w:tbl>
      <w:tblPr>
        <w:tblW w:w="0" w:type="auto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CA1E43" w:rsidRPr="00CA1E43" w:rsidTr="00A25F01">
        <w:tc>
          <w:tcPr>
            <w:tcW w:w="2840" w:type="dxa"/>
            <w:shd w:val="clear" w:color="auto" w:fill="auto"/>
          </w:tcPr>
          <w:p w:rsidR="00CA1E43" w:rsidRPr="00CA1E43" w:rsidRDefault="00CA1E43" w:rsidP="008B641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CA1E43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CA1E43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A1E43" w:rsidRPr="00CA1E43" w:rsidTr="00A25F01">
        <w:tc>
          <w:tcPr>
            <w:tcW w:w="2840" w:type="dxa"/>
            <w:shd w:val="clear" w:color="auto" w:fill="auto"/>
          </w:tcPr>
          <w:p w:rsidR="00CA1E43" w:rsidRPr="00CA1E43" w:rsidRDefault="00CA1E43" w:rsidP="00CA1E43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8B641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8B641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A1E43" w:rsidRPr="00CA1E43" w:rsidTr="00A25F01">
        <w:tc>
          <w:tcPr>
            <w:tcW w:w="2840" w:type="dxa"/>
            <w:shd w:val="clear" w:color="auto" w:fill="auto"/>
          </w:tcPr>
          <w:p w:rsidR="00CA1E43" w:rsidRPr="00CA1E43" w:rsidRDefault="00CA1E43" w:rsidP="00CA1E43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8B641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</w:tcPr>
          <w:p w:rsidR="00CA1E43" w:rsidRPr="00CA1E43" w:rsidRDefault="00CA1E43" w:rsidP="008B641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8B6412" w:rsidRPr="009C3052" w:rsidRDefault="008B6412" w:rsidP="008B6412">
      <w:pPr>
        <w:rPr>
          <w:rFonts w:ascii="仿宋_GB2312" w:eastAsia="仿宋_GB2312" w:hint="eastAsia"/>
          <w:sz w:val="28"/>
          <w:szCs w:val="28"/>
        </w:rPr>
      </w:pPr>
    </w:p>
    <w:bookmarkEnd w:id="1"/>
    <w:p w:rsidR="00DF25ED" w:rsidRPr="009C3052" w:rsidRDefault="00DF25ED" w:rsidP="008B6412">
      <w:pPr>
        <w:rPr>
          <w:rFonts w:ascii="仿宋_GB2312" w:eastAsia="仿宋_GB2312"/>
          <w:sz w:val="28"/>
          <w:szCs w:val="28"/>
        </w:rPr>
      </w:pPr>
    </w:p>
    <w:sectPr w:rsidR="00DF25ED" w:rsidRPr="009C3052" w:rsidSect="00D0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72" w:rsidRDefault="001C5372" w:rsidP="00D9141B">
      <w:r>
        <w:separator/>
      </w:r>
    </w:p>
  </w:endnote>
  <w:endnote w:type="continuationSeparator" w:id="0">
    <w:p w:rsidR="001C5372" w:rsidRDefault="001C5372" w:rsidP="00D9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72" w:rsidRDefault="001C5372" w:rsidP="00D9141B">
      <w:r>
        <w:separator/>
      </w:r>
    </w:p>
  </w:footnote>
  <w:footnote w:type="continuationSeparator" w:id="0">
    <w:p w:rsidR="001C5372" w:rsidRDefault="001C5372" w:rsidP="00D91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9B"/>
    <w:rsid w:val="00033103"/>
    <w:rsid w:val="00034AD8"/>
    <w:rsid w:val="00097047"/>
    <w:rsid w:val="00140144"/>
    <w:rsid w:val="001C3A3B"/>
    <w:rsid w:val="001C5372"/>
    <w:rsid w:val="001E75CD"/>
    <w:rsid w:val="001F2DF7"/>
    <w:rsid w:val="002526C3"/>
    <w:rsid w:val="0029240A"/>
    <w:rsid w:val="00293798"/>
    <w:rsid w:val="002B0E3B"/>
    <w:rsid w:val="002D3C8A"/>
    <w:rsid w:val="002E7C53"/>
    <w:rsid w:val="00360E50"/>
    <w:rsid w:val="00366A87"/>
    <w:rsid w:val="0043146E"/>
    <w:rsid w:val="004D37FD"/>
    <w:rsid w:val="00574FDA"/>
    <w:rsid w:val="00793674"/>
    <w:rsid w:val="00807CCE"/>
    <w:rsid w:val="008201CA"/>
    <w:rsid w:val="00844F06"/>
    <w:rsid w:val="008A37F7"/>
    <w:rsid w:val="008B6412"/>
    <w:rsid w:val="009318FA"/>
    <w:rsid w:val="009761A6"/>
    <w:rsid w:val="009864E6"/>
    <w:rsid w:val="009C3052"/>
    <w:rsid w:val="00A0067E"/>
    <w:rsid w:val="00A211FC"/>
    <w:rsid w:val="00A25F01"/>
    <w:rsid w:val="00A648DF"/>
    <w:rsid w:val="00AD2C0B"/>
    <w:rsid w:val="00B4104B"/>
    <w:rsid w:val="00BA5E6D"/>
    <w:rsid w:val="00BB0715"/>
    <w:rsid w:val="00BD58C9"/>
    <w:rsid w:val="00C60F82"/>
    <w:rsid w:val="00CA1E43"/>
    <w:rsid w:val="00CA7DC0"/>
    <w:rsid w:val="00CB3952"/>
    <w:rsid w:val="00D02337"/>
    <w:rsid w:val="00D03788"/>
    <w:rsid w:val="00D07BDE"/>
    <w:rsid w:val="00D9141B"/>
    <w:rsid w:val="00DF25ED"/>
    <w:rsid w:val="00E2292A"/>
    <w:rsid w:val="00E75372"/>
    <w:rsid w:val="00EA519B"/>
    <w:rsid w:val="00EC53DF"/>
    <w:rsid w:val="00F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F2A39-B7AA-48C5-9467-AE3012EC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B64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rsid w:val="00A648DF"/>
    <w:pPr>
      <w:ind w:leftChars="2500" w:left="100"/>
    </w:pPr>
  </w:style>
  <w:style w:type="character" w:customStyle="1" w:styleId="Char">
    <w:name w:val="日期 Char"/>
    <w:link w:val="a4"/>
    <w:rsid w:val="00A648DF"/>
    <w:rPr>
      <w:kern w:val="2"/>
      <w:sz w:val="21"/>
      <w:szCs w:val="24"/>
    </w:rPr>
  </w:style>
  <w:style w:type="paragraph" w:styleId="a5">
    <w:name w:val="header"/>
    <w:basedOn w:val="a"/>
    <w:link w:val="Char0"/>
    <w:rsid w:val="00D9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D9141B"/>
    <w:rPr>
      <w:kern w:val="2"/>
      <w:sz w:val="18"/>
      <w:szCs w:val="18"/>
    </w:rPr>
  </w:style>
  <w:style w:type="paragraph" w:styleId="a6">
    <w:name w:val="footer"/>
    <w:basedOn w:val="a"/>
    <w:link w:val="Char1"/>
    <w:rsid w:val="00D9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D914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OAOffice\doc\redhea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redhead.dot</Template>
  <TotalTime>0</TotalTime>
  <Pages>1</Pages>
  <Words>6</Words>
  <Characters>37</Characters>
  <Application>Microsoft Office Word</Application>
  <DocSecurity>0</DocSecurity>
  <Lines>1</Lines>
  <Paragraphs>1</Paragraphs>
  <ScaleCrop>false</ScaleCrop>
  <Company>仙河未名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张三</cp:lastModifiedBy>
  <cp:revision>2</cp:revision>
  <cp:lastPrinted>1601-01-01T00:00:00Z</cp:lastPrinted>
  <dcterms:created xsi:type="dcterms:W3CDTF">2023-06-09T05:58:00Z</dcterms:created>
  <dcterms:modified xsi:type="dcterms:W3CDTF">2023-06-09T05:58:00Z</dcterms:modified>
</cp:coreProperties>
</file>