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0BDE" w:rsidRDefault="00610BDE">
      <w:pPr>
        <w:jc w:val="center"/>
        <w:rPr>
          <w:rFonts w:hint="eastAsia"/>
          <w:color w:val="FF0000"/>
          <w:sz w:val="44"/>
          <w:szCs w:val="44"/>
        </w:rPr>
      </w:pPr>
      <w:bookmarkStart w:id="0" w:name="_GoBack"/>
      <w:bookmarkEnd w:id="0"/>
      <w:r>
        <w:rPr>
          <w:rFonts w:hint="eastAsia"/>
          <w:color w:val="FF0000"/>
          <w:sz w:val="44"/>
          <w:szCs w:val="44"/>
        </w:rPr>
        <w:t>北京</w:t>
      </w:r>
      <w:r w:rsidR="00660CB7">
        <w:rPr>
          <w:rFonts w:hint="eastAsia"/>
          <w:color w:val="FF0000"/>
          <w:sz w:val="44"/>
          <w:szCs w:val="44"/>
        </w:rPr>
        <w:t>幻想科技销售合同</w:t>
      </w:r>
    </w:p>
    <w:p w:rsidR="00D55CDD" w:rsidRDefault="00D55CDD" w:rsidP="00DF4AFC">
      <w:pPr>
        <w:jc w:val="right"/>
        <w:rPr>
          <w:rFonts w:hint="eastAsia"/>
        </w:rPr>
      </w:pPr>
    </w:p>
    <w:tbl>
      <w:tblPr>
        <w:tblW w:w="0" w:type="auto"/>
        <w:tblInd w:w="6062" w:type="dxa"/>
        <w:tblLook w:val="04A0" w:firstRow="1" w:lastRow="0" w:firstColumn="1" w:lastColumn="0" w:noHBand="0" w:noVBand="1"/>
      </w:tblPr>
      <w:tblGrid>
        <w:gridCol w:w="2244"/>
      </w:tblGrid>
      <w:tr w:rsidR="00D11C2E" w:rsidTr="00191B0F">
        <w:tc>
          <w:tcPr>
            <w:tcW w:w="2460" w:type="dxa"/>
            <w:shd w:val="clear" w:color="auto" w:fill="auto"/>
          </w:tcPr>
          <w:p w:rsidR="00D11C2E" w:rsidRDefault="00D11C2E" w:rsidP="00191B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合同编号：</w:t>
            </w:r>
            <w:r w:rsidR="005749A0">
              <w:rPr>
                <w:rFonts w:hint="eastAsia"/>
              </w:rPr>
              <w:t>【</w:t>
            </w:r>
            <w:r w:rsidR="005749A0">
              <w:rPr>
                <w:rFonts w:hint="eastAsia"/>
              </w:rPr>
              <w:t xml:space="preserve"> </w:t>
            </w:r>
            <w:r w:rsidR="005749A0">
              <w:rPr>
                <w:rFonts w:hint="eastAsia"/>
              </w:rPr>
              <w:t>合同编号</w:t>
            </w:r>
            <w:r w:rsidR="005749A0">
              <w:rPr>
                <w:rFonts w:hint="eastAsia"/>
              </w:rPr>
              <w:t xml:space="preserve"> </w:t>
            </w:r>
            <w:r w:rsidR="005749A0">
              <w:rPr>
                <w:rFonts w:hint="eastAsia"/>
              </w:rPr>
              <w:t>】</w:t>
            </w:r>
          </w:p>
        </w:tc>
      </w:tr>
    </w:tbl>
    <w:p w:rsidR="00D11C2E" w:rsidRDefault="00D11C2E" w:rsidP="00DF4AFC">
      <w:pPr>
        <w:jc w:val="right"/>
        <w:rPr>
          <w:rFonts w:hint="eastAsia"/>
        </w:rPr>
      </w:pPr>
    </w:p>
    <w:p w:rsidR="00D11C2E" w:rsidRDefault="00E6299D" w:rsidP="00C5717E">
      <w:pPr>
        <w:widowControl/>
        <w:wordWrap w:val="0"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3119"/>
        <w:gridCol w:w="2835"/>
      </w:tblGrid>
      <w:tr w:rsidR="00D11C2E" w:rsidRPr="00191B0F" w:rsidTr="00191B0F">
        <w:tc>
          <w:tcPr>
            <w:tcW w:w="127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购货单位：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D11C2E" w:rsidRPr="00191B0F" w:rsidRDefault="005749A0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{ 甲方 }</w:t>
            </w:r>
          </w:p>
        </w:tc>
        <w:tc>
          <w:tcPr>
            <w:tcW w:w="283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，以下简称甲方</w:t>
            </w:r>
          </w:p>
        </w:tc>
      </w:tr>
      <w:tr w:rsidR="00D11C2E" w:rsidRPr="00191B0F" w:rsidTr="00191B0F">
        <w:tc>
          <w:tcPr>
            <w:tcW w:w="127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供货单位：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C2E" w:rsidRPr="00191B0F" w:rsidRDefault="005749A0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{ 乙方 }</w:t>
            </w:r>
          </w:p>
        </w:tc>
        <w:tc>
          <w:tcPr>
            <w:tcW w:w="2835" w:type="dxa"/>
            <w:shd w:val="clear" w:color="auto" w:fill="auto"/>
          </w:tcPr>
          <w:p w:rsidR="00D11C2E" w:rsidRPr="00191B0F" w:rsidRDefault="00D11C2E" w:rsidP="00191B0F">
            <w:pPr>
              <w:widowControl/>
              <w:wordWrap w:val="0"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5717E">
              <w:rPr>
                <w:rFonts w:ascii="宋体" w:hAnsi="宋体" w:cs="宋体"/>
                <w:kern w:val="0"/>
                <w:szCs w:val="21"/>
              </w:rPr>
              <w:t>，以下简称乙方</w:t>
            </w:r>
          </w:p>
        </w:tc>
      </w:tr>
    </w:tbl>
    <w:p w:rsidR="00037811" w:rsidRPr="00C5717E" w:rsidRDefault="00C5717E" w:rsidP="00037811">
      <w:pPr>
        <w:widowControl/>
        <w:wordWrap w:val="0"/>
        <w:spacing w:before="100" w:beforeAutospacing="1" w:after="100" w:afterAutospacing="1" w:line="420" w:lineRule="atLeast"/>
        <w:ind w:firstLine="420"/>
        <w:jc w:val="left"/>
        <w:rPr>
          <w:rFonts w:ascii="宋体" w:hAnsi="宋体" w:cs="宋体"/>
          <w:kern w:val="0"/>
          <w:szCs w:val="21"/>
        </w:rPr>
      </w:pPr>
      <w:r w:rsidRPr="00C5717E">
        <w:rPr>
          <w:rFonts w:ascii="宋体" w:hAnsi="宋体" w:cs="宋体"/>
          <w:kern w:val="0"/>
          <w:szCs w:val="21"/>
        </w:rPr>
        <w:t>为了增强甲乙双方的责任感，加强经济核算，提高经济效益，确保双方实现各自的经济目的，经甲乙双方充分协商，特订立本合同，以便共同遵守。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1．产品的名称、品种、规格：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（应注明产品的牌号或商标）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2．产品的技术标准（包括质量要求），按下列项执行：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（1）按国家标准执行；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（2）无国家标准而有部颁标准的，按部颁标准执行；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（3）无国家和部颁标准的，按企业标准执行；</w:t>
      </w:r>
      <w:r w:rsidRPr="00C5717E">
        <w:rPr>
          <w:rFonts w:ascii="宋体" w:hAnsi="宋体" w:cs="宋体"/>
          <w:kern w:val="0"/>
          <w:szCs w:val="21"/>
        </w:rPr>
        <w:br/>
      </w:r>
      <w:r w:rsidR="00B73F44">
        <w:rPr>
          <w:rFonts w:ascii="宋体" w:hAnsi="宋体" w:cs="宋体" w:hint="eastAsia"/>
          <w:kern w:val="0"/>
          <w:szCs w:val="21"/>
        </w:rPr>
        <w:tab/>
      </w:r>
      <w:r w:rsidRPr="00C5717E">
        <w:rPr>
          <w:rFonts w:ascii="宋体" w:hAnsi="宋体" w:cs="宋体"/>
          <w:kern w:val="0"/>
          <w:szCs w:val="21"/>
        </w:rPr>
        <w:t>（4）没有上述标准的，或虽有上述标准，但需方有特殊要求的，按甲乙双方在合同中商定的技术条件、样品或补充的技术要求执行。</w:t>
      </w:r>
      <w:r w:rsidRPr="00C5717E">
        <w:rPr>
          <w:rFonts w:ascii="宋体" w:hAnsi="宋体" w:cs="宋体"/>
          <w:color w:val="F5F8FD"/>
          <w:kern w:val="0"/>
          <w:sz w:val="2"/>
          <w:szCs w:val="2"/>
        </w:rPr>
        <w:t>（转载自第一范文网http://www.diyifanwen.com，请保留此标记。）</w:t>
      </w:r>
      <w:r w:rsidRPr="00C5717E"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    </w:t>
      </w:r>
      <w:r w:rsidRPr="00C5717E">
        <w:rPr>
          <w:rFonts w:ascii="宋体" w:hAnsi="宋体" w:cs="宋体"/>
          <w:kern w:val="0"/>
          <w:szCs w:val="21"/>
        </w:rPr>
        <w:t>（在合同中必须写明执行的标准代号、编号和标准名称。对成套产品，合同中要明确规定附件的质量要求；对某些必须安装运转后才能发现内在质量缺陷的产品，除产管部门另有规定外，合同中应具体规定提出质量异改的条件和时间；实行抽样检验质量的产品，合同中应注明采用的抽样标准或抽验方法和比例；在商定技术条件后需要封存样品的，应当由当事人双方共同封存，分别保管，作检验的依据。）</w:t>
      </w:r>
    </w:p>
    <w:p w:rsidR="00610BDE" w:rsidRDefault="00CB1FE4" w:rsidP="00FA7F94">
      <w:pPr>
        <w:rPr>
          <w:rFonts w:hint="eastAsia"/>
        </w:rPr>
      </w:pPr>
      <w:r>
        <w:rPr>
          <w:rFonts w:hint="eastAsia"/>
        </w:rPr>
        <w:t>担保人：</w:t>
      </w:r>
      <w:r w:rsidR="005749A0">
        <w:rPr>
          <w:rFonts w:hint="eastAsia"/>
        </w:rPr>
        <w:t xml:space="preserve">{ </w:t>
      </w:r>
      <w:r w:rsidR="005749A0">
        <w:rPr>
          <w:rFonts w:hint="eastAsia"/>
        </w:rPr>
        <w:t>担保人</w:t>
      </w:r>
      <w:r w:rsidR="005749A0">
        <w:rPr>
          <w:rFonts w:hint="eastAsia"/>
        </w:rPr>
        <w:t xml:space="preserve"> }</w:t>
      </w:r>
    </w:p>
    <w:p w:rsidR="008A0226" w:rsidRDefault="008A0226">
      <w:pPr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8A52BD" w:rsidTr="00191B0F">
        <w:trPr>
          <w:trHeight w:val="2228"/>
        </w:trPr>
        <w:tc>
          <w:tcPr>
            <w:tcW w:w="4261" w:type="dxa"/>
            <w:shd w:val="clear" w:color="auto" w:fill="auto"/>
          </w:tcPr>
          <w:p w:rsidR="008A52BD" w:rsidRDefault="008A52BD" w:rsidP="008A52BD">
            <w:pPr>
              <w:rPr>
                <w:rFonts w:hint="eastAsia"/>
              </w:rPr>
            </w:pPr>
            <w:r>
              <w:rPr>
                <w:rFonts w:hint="eastAsia"/>
              </w:rPr>
              <w:t>甲方：</w:t>
            </w:r>
            <w:r w:rsidR="005749A0">
              <w:rPr>
                <w:rFonts w:hint="eastAsia"/>
              </w:rPr>
              <w:t xml:space="preserve">{ </w:t>
            </w:r>
            <w:r w:rsidR="005749A0">
              <w:rPr>
                <w:rFonts w:hint="eastAsia"/>
              </w:rPr>
              <w:t>甲方</w:t>
            </w:r>
            <w:r w:rsidR="005749A0">
              <w:rPr>
                <w:rFonts w:hint="eastAsia"/>
              </w:rPr>
              <w:t xml:space="preserve"> }</w:t>
            </w:r>
          </w:p>
          <w:p w:rsidR="008A52BD" w:rsidRDefault="008A52BD" w:rsidP="008A52BD">
            <w:pPr>
              <w:rPr>
                <w:rFonts w:hint="eastAsia"/>
              </w:rPr>
            </w:pPr>
          </w:p>
          <w:p w:rsidR="008A52BD" w:rsidRDefault="008A52BD" w:rsidP="008A52BD">
            <w:pPr>
              <w:rPr>
                <w:rFonts w:hint="eastAsia"/>
              </w:rPr>
            </w:pPr>
          </w:p>
          <w:p w:rsidR="008A52BD" w:rsidRDefault="008A52BD" w:rsidP="008A52BD">
            <w:pPr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 w:rsidR="005749A0">
              <w:rPr>
                <w:rFonts w:hint="eastAsia"/>
              </w:rPr>
              <w:t>【</w:t>
            </w:r>
            <w:r w:rsidR="005749A0">
              <w:rPr>
                <w:rFonts w:hint="eastAsia"/>
              </w:rPr>
              <w:t xml:space="preserve"> </w:t>
            </w:r>
            <w:r w:rsidR="005749A0">
              <w:rPr>
                <w:rFonts w:hint="eastAsia"/>
              </w:rPr>
              <w:t>合同日期</w:t>
            </w:r>
            <w:r w:rsidR="005749A0">
              <w:rPr>
                <w:rFonts w:hint="eastAsia"/>
              </w:rPr>
              <w:t xml:space="preserve"> </w:t>
            </w:r>
            <w:r w:rsidR="005749A0">
              <w:rPr>
                <w:rFonts w:hint="eastAsia"/>
              </w:rPr>
              <w:t>】</w:t>
            </w:r>
          </w:p>
          <w:p w:rsidR="008A52BD" w:rsidRDefault="008A52BD">
            <w:pPr>
              <w:rPr>
                <w:rFonts w:hint="eastAsia"/>
              </w:rPr>
            </w:pPr>
          </w:p>
        </w:tc>
        <w:tc>
          <w:tcPr>
            <w:tcW w:w="4261" w:type="dxa"/>
            <w:shd w:val="clear" w:color="auto" w:fill="auto"/>
          </w:tcPr>
          <w:p w:rsidR="008A52BD" w:rsidRDefault="008A52BD">
            <w:pPr>
              <w:rPr>
                <w:rFonts w:hint="eastAsia"/>
              </w:rPr>
            </w:pPr>
            <w:r>
              <w:rPr>
                <w:rFonts w:hint="eastAsia"/>
              </w:rPr>
              <w:t>乙方：</w:t>
            </w:r>
            <w:r w:rsidR="005749A0">
              <w:rPr>
                <w:rFonts w:hint="eastAsia"/>
              </w:rPr>
              <w:t xml:space="preserve">{ </w:t>
            </w:r>
            <w:r w:rsidR="005749A0">
              <w:rPr>
                <w:rFonts w:hint="eastAsia"/>
              </w:rPr>
              <w:t>乙方</w:t>
            </w:r>
            <w:r w:rsidR="005749A0">
              <w:rPr>
                <w:rFonts w:hint="eastAsia"/>
              </w:rPr>
              <w:t xml:space="preserve"> }</w:t>
            </w:r>
          </w:p>
          <w:p w:rsidR="00DF28DB" w:rsidRDefault="00DF28DB">
            <w:pPr>
              <w:rPr>
                <w:rFonts w:hint="eastAsia"/>
              </w:rPr>
            </w:pPr>
          </w:p>
          <w:p w:rsidR="00DF28DB" w:rsidRDefault="00DF28DB">
            <w:pPr>
              <w:rPr>
                <w:rFonts w:hint="eastAsia"/>
              </w:rPr>
            </w:pPr>
          </w:p>
          <w:p w:rsidR="00DF28DB" w:rsidRDefault="00DF28DB" w:rsidP="00DF28DB">
            <w:pPr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 w:rsidR="005749A0">
              <w:rPr>
                <w:rFonts w:hint="eastAsia"/>
              </w:rPr>
              <w:t>【</w:t>
            </w:r>
            <w:r w:rsidR="005749A0">
              <w:rPr>
                <w:rFonts w:hint="eastAsia"/>
              </w:rPr>
              <w:t xml:space="preserve"> </w:t>
            </w:r>
            <w:r w:rsidR="005749A0">
              <w:rPr>
                <w:rFonts w:hint="eastAsia"/>
              </w:rPr>
              <w:t>合同日期</w:t>
            </w:r>
            <w:r w:rsidR="005749A0">
              <w:rPr>
                <w:rFonts w:hint="eastAsia"/>
              </w:rPr>
              <w:t xml:space="preserve"> </w:t>
            </w:r>
            <w:r w:rsidR="005749A0">
              <w:rPr>
                <w:rFonts w:hint="eastAsia"/>
              </w:rPr>
              <w:t>】</w:t>
            </w:r>
          </w:p>
        </w:tc>
      </w:tr>
    </w:tbl>
    <w:p w:rsidR="00F42892" w:rsidRDefault="00F42892">
      <w:pPr>
        <w:rPr>
          <w:rFonts w:hint="eastAsia"/>
        </w:rPr>
      </w:pPr>
    </w:p>
    <w:sectPr w:rsidR="00F428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91" w:rsidRDefault="00490391" w:rsidP="00BA5EF7">
      <w:r>
        <w:separator/>
      </w:r>
    </w:p>
  </w:endnote>
  <w:endnote w:type="continuationSeparator" w:id="0">
    <w:p w:rsidR="00490391" w:rsidRDefault="00490391" w:rsidP="00BA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91" w:rsidRDefault="00490391" w:rsidP="00BA5EF7">
      <w:r>
        <w:separator/>
      </w:r>
    </w:p>
  </w:footnote>
  <w:footnote w:type="continuationSeparator" w:id="0">
    <w:p w:rsidR="00490391" w:rsidRDefault="00490391" w:rsidP="00BA5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CE"/>
    <w:rsid w:val="000250FE"/>
    <w:rsid w:val="00037811"/>
    <w:rsid w:val="0004404B"/>
    <w:rsid w:val="00130BCE"/>
    <w:rsid w:val="00191B0F"/>
    <w:rsid w:val="001D040D"/>
    <w:rsid w:val="002058A3"/>
    <w:rsid w:val="002C7246"/>
    <w:rsid w:val="00302F6F"/>
    <w:rsid w:val="00327A42"/>
    <w:rsid w:val="004556A9"/>
    <w:rsid w:val="00490391"/>
    <w:rsid w:val="00490B4B"/>
    <w:rsid w:val="00492D8E"/>
    <w:rsid w:val="004E3FB4"/>
    <w:rsid w:val="00537602"/>
    <w:rsid w:val="00542156"/>
    <w:rsid w:val="005749A0"/>
    <w:rsid w:val="00580A04"/>
    <w:rsid w:val="005857CC"/>
    <w:rsid w:val="00592675"/>
    <w:rsid w:val="005930FF"/>
    <w:rsid w:val="005A12A6"/>
    <w:rsid w:val="00610BDE"/>
    <w:rsid w:val="006133AD"/>
    <w:rsid w:val="00660CB7"/>
    <w:rsid w:val="006A0BAF"/>
    <w:rsid w:val="006D5672"/>
    <w:rsid w:val="00740E7A"/>
    <w:rsid w:val="007D361A"/>
    <w:rsid w:val="007E32F3"/>
    <w:rsid w:val="008A0226"/>
    <w:rsid w:val="008A254F"/>
    <w:rsid w:val="008A52BD"/>
    <w:rsid w:val="008E1216"/>
    <w:rsid w:val="00A0044B"/>
    <w:rsid w:val="00AA7D08"/>
    <w:rsid w:val="00AB40FE"/>
    <w:rsid w:val="00B73F44"/>
    <w:rsid w:val="00BA5EF7"/>
    <w:rsid w:val="00C14A67"/>
    <w:rsid w:val="00C5717E"/>
    <w:rsid w:val="00C777D1"/>
    <w:rsid w:val="00C849BD"/>
    <w:rsid w:val="00CB1FE4"/>
    <w:rsid w:val="00CB5F5D"/>
    <w:rsid w:val="00CD77A9"/>
    <w:rsid w:val="00D11C2E"/>
    <w:rsid w:val="00D55CDD"/>
    <w:rsid w:val="00D66BD0"/>
    <w:rsid w:val="00D93026"/>
    <w:rsid w:val="00DF28DB"/>
    <w:rsid w:val="00DF4AFC"/>
    <w:rsid w:val="00E2221B"/>
    <w:rsid w:val="00E6299D"/>
    <w:rsid w:val="00E77178"/>
    <w:rsid w:val="00EA0579"/>
    <w:rsid w:val="00F371B4"/>
    <w:rsid w:val="00F42892"/>
    <w:rsid w:val="00FA7F94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605CF-2DB1-490B-A3C2-A1401F12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opytips1">
    <w:name w:val="copytips1"/>
    <w:rsid w:val="00C5717E"/>
    <w:rPr>
      <w:color w:val="F5F8FD"/>
      <w:sz w:val="2"/>
      <w:szCs w:val="2"/>
    </w:rPr>
  </w:style>
  <w:style w:type="table" w:styleId="a5">
    <w:name w:val="Table Grid"/>
    <w:basedOn w:val="a1"/>
    <w:uiPriority w:val="59"/>
    <w:rsid w:val="008A5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93</Words>
  <Characters>532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北京卓正志远软件公司简介</dc:title>
  <dc:subject/>
  <dc:creator>Kang</dc:creator>
  <cp:keywords/>
  <dc:description/>
  <cp:lastModifiedBy>张三</cp:lastModifiedBy>
  <cp:revision>2</cp:revision>
  <cp:lastPrinted>1899-12-30T00:00:00Z</cp:lastPrinted>
  <dcterms:created xsi:type="dcterms:W3CDTF">2023-06-09T05:26:00Z</dcterms:created>
  <dcterms:modified xsi:type="dcterms:W3CDTF">2023-06-09T05:26:00Z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