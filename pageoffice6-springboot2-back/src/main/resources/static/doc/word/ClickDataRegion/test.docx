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12" w:rsidRDefault="00C93112" w:rsidP="00426199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426199">
        <w:rPr>
          <w:rFonts w:hint="eastAsia"/>
          <w:b/>
          <w:sz w:val="36"/>
          <w:szCs w:val="36"/>
        </w:rPr>
        <w:t>请假条</w:t>
      </w:r>
    </w:p>
    <w:p w:rsidR="00426199" w:rsidRPr="002513D0" w:rsidRDefault="002513D0" w:rsidP="002513D0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="00426199" w:rsidRPr="002513D0">
        <w:rPr>
          <w:rFonts w:hint="eastAsia"/>
          <w:b/>
          <w:sz w:val="30"/>
          <w:szCs w:val="30"/>
        </w:rPr>
        <w:t>尊敬的领导，我是</w:t>
      </w:r>
      <w:r w:rsidR="00F15F23">
        <w:rPr>
          <w:rFonts w:hint="eastAsia"/>
          <w:b/>
          <w:sz w:val="30"/>
          <w:szCs w:val="30"/>
        </w:rPr>
        <w:t xml:space="preserve"> </w:t>
      </w:r>
      <w:bookmarkStart w:id="1" w:name="PO_deptName"/>
      <w:r w:rsidR="002E1268">
        <w:rPr>
          <w:rFonts w:hint="eastAsia"/>
          <w:b/>
          <w:sz w:val="30"/>
          <w:szCs w:val="30"/>
          <w:shd w:val="clear" w:color="auto" w:fill="FFAFAF"/>
        </w:rPr>
        <w:t>技术</w:t>
      </w:r>
      <w:bookmarkEnd w:id="1"/>
      <w:r w:rsidR="00F15F23">
        <w:rPr>
          <w:rFonts w:hint="eastAsia"/>
          <w:b/>
          <w:sz w:val="30"/>
          <w:szCs w:val="30"/>
        </w:rPr>
        <w:t xml:space="preserve"> </w:t>
      </w:r>
      <w:r w:rsidR="00426199" w:rsidRPr="002513D0">
        <w:rPr>
          <w:rFonts w:hint="eastAsia"/>
          <w:b/>
          <w:sz w:val="30"/>
          <w:szCs w:val="30"/>
        </w:rPr>
        <w:t>部的员工张三，因有事需请假一天，望批准</w:t>
      </w:r>
      <w:r w:rsidRPr="002513D0">
        <w:rPr>
          <w:rFonts w:hint="eastAsia"/>
          <w:b/>
          <w:sz w:val="30"/>
          <w:szCs w:val="30"/>
        </w:rPr>
        <w:t>！</w:t>
      </w:r>
    </w:p>
    <w:p w:rsidR="00426199" w:rsidRPr="00426199" w:rsidRDefault="00426199" w:rsidP="00426199">
      <w:pPr>
        <w:jc w:val="left"/>
        <w:rPr>
          <w:rFonts w:hint="eastAsia"/>
          <w:szCs w:val="21"/>
        </w:rPr>
      </w:pPr>
      <w:r>
        <w:rPr>
          <w:rFonts w:hint="eastAsia"/>
          <w:sz w:val="36"/>
          <w:szCs w:val="36"/>
        </w:rPr>
        <w:tab/>
      </w:r>
    </w:p>
    <w:p w:rsidR="00426199" w:rsidRPr="002513D0" w:rsidRDefault="002513D0" w:rsidP="002513D0">
      <w:pPr>
        <w:jc w:val="right"/>
        <w:rPr>
          <w:b/>
          <w:sz w:val="30"/>
          <w:szCs w:val="30"/>
        </w:rPr>
      </w:pPr>
      <w:r w:rsidRPr="002513D0">
        <w:rPr>
          <w:rFonts w:hint="eastAsia"/>
          <w:b/>
          <w:sz w:val="30"/>
          <w:szCs w:val="30"/>
        </w:rPr>
        <w:t>2013</w:t>
      </w:r>
      <w:r w:rsidRPr="002513D0">
        <w:rPr>
          <w:rFonts w:hint="eastAsia"/>
          <w:b/>
          <w:sz w:val="30"/>
          <w:szCs w:val="30"/>
        </w:rPr>
        <w:t>年</w:t>
      </w:r>
      <w:r w:rsidRPr="002513D0">
        <w:rPr>
          <w:rFonts w:hint="eastAsia"/>
          <w:b/>
          <w:sz w:val="30"/>
          <w:szCs w:val="30"/>
        </w:rPr>
        <w:t>6</w:t>
      </w:r>
      <w:r w:rsidRPr="002513D0">
        <w:rPr>
          <w:rFonts w:hint="eastAsia"/>
          <w:b/>
          <w:sz w:val="30"/>
          <w:szCs w:val="30"/>
        </w:rPr>
        <w:t>月</w:t>
      </w:r>
      <w:r w:rsidRPr="002513D0">
        <w:rPr>
          <w:rFonts w:hint="eastAsia"/>
          <w:b/>
          <w:sz w:val="30"/>
          <w:szCs w:val="30"/>
        </w:rPr>
        <w:t>24</w:t>
      </w:r>
      <w:r w:rsidRPr="002513D0">
        <w:rPr>
          <w:rFonts w:hint="eastAsia"/>
          <w:b/>
          <w:sz w:val="30"/>
          <w:szCs w:val="30"/>
        </w:rPr>
        <w:t>日</w:t>
      </w:r>
    </w:p>
    <w:sectPr w:rsidR="00426199" w:rsidRPr="0025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82" w:rsidRDefault="00195682" w:rsidP="00D86A22">
      <w:r>
        <w:separator/>
      </w:r>
    </w:p>
  </w:endnote>
  <w:endnote w:type="continuationSeparator" w:id="0">
    <w:p w:rsidR="00195682" w:rsidRDefault="00195682" w:rsidP="00D8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82" w:rsidRDefault="00195682" w:rsidP="00D86A22">
      <w:r>
        <w:separator/>
      </w:r>
    </w:p>
  </w:footnote>
  <w:footnote w:type="continuationSeparator" w:id="0">
    <w:p w:rsidR="00195682" w:rsidRDefault="00195682" w:rsidP="00D86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9B"/>
    <w:rsid w:val="00002C16"/>
    <w:rsid w:val="00097047"/>
    <w:rsid w:val="001213E7"/>
    <w:rsid w:val="00140144"/>
    <w:rsid w:val="00195682"/>
    <w:rsid w:val="001F2DF7"/>
    <w:rsid w:val="001F7D2A"/>
    <w:rsid w:val="002374A7"/>
    <w:rsid w:val="002513D0"/>
    <w:rsid w:val="0029240A"/>
    <w:rsid w:val="002D3C8A"/>
    <w:rsid w:val="002E1268"/>
    <w:rsid w:val="00423EF7"/>
    <w:rsid w:val="00426199"/>
    <w:rsid w:val="0043146E"/>
    <w:rsid w:val="004E0FEA"/>
    <w:rsid w:val="0054676C"/>
    <w:rsid w:val="00767E89"/>
    <w:rsid w:val="00844F06"/>
    <w:rsid w:val="008B6412"/>
    <w:rsid w:val="00956E6C"/>
    <w:rsid w:val="00A11F5C"/>
    <w:rsid w:val="00A211FC"/>
    <w:rsid w:val="00A651F6"/>
    <w:rsid w:val="00BA6A69"/>
    <w:rsid w:val="00C365DF"/>
    <w:rsid w:val="00C72C09"/>
    <w:rsid w:val="00C93112"/>
    <w:rsid w:val="00D86A22"/>
    <w:rsid w:val="00EA519B"/>
    <w:rsid w:val="00EC53DF"/>
    <w:rsid w:val="00F15F23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0F0E9E-8F3B-418E-A253-DB30A9A2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B64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86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86A22"/>
    <w:rPr>
      <w:kern w:val="2"/>
      <w:sz w:val="18"/>
      <w:szCs w:val="18"/>
    </w:rPr>
  </w:style>
  <w:style w:type="paragraph" w:styleId="a5">
    <w:name w:val="footer"/>
    <w:basedOn w:val="a"/>
    <w:link w:val="Char0"/>
    <w:rsid w:val="00D86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86A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OAOffice\doc\redhea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redhead.dot</Template>
  <TotalTime>0</TotalTime>
  <Pages>1</Pages>
  <Words>7</Words>
  <Characters>45</Characters>
  <Application>Microsoft Office Word</Application>
  <DocSecurity>0</DocSecurity>
  <Lines>1</Lines>
  <Paragraphs>1</Paragraphs>
  <ScaleCrop>false</ScaleCrop>
  <Company>仙河未名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张三</cp:lastModifiedBy>
  <cp:revision>2</cp:revision>
  <cp:lastPrinted>1601-01-01T00:00:00Z</cp:lastPrinted>
  <dcterms:created xsi:type="dcterms:W3CDTF">2023-06-09T03:52:00Z</dcterms:created>
  <dcterms:modified xsi:type="dcterms:W3CDTF">2023-06-09T03:52:00Z</dcterms:modified>
</cp:coreProperties>
</file>